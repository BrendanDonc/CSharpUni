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D4C" w:rsidRDefault="000B39A1" w:rsidP="00651D4C"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A4903" wp14:editId="2DAF9DB5">
                <wp:simplePos x="0" y="0"/>
                <wp:positionH relativeFrom="column">
                  <wp:posOffset>2900680</wp:posOffset>
                </wp:positionH>
                <wp:positionV relativeFrom="paragraph">
                  <wp:posOffset>59055</wp:posOffset>
                </wp:positionV>
                <wp:extent cx="1273175" cy="750570"/>
                <wp:effectExtent l="0" t="0" r="22225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75057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D4C" w:rsidRPr="000B39A1" w:rsidRDefault="000B39A1" w:rsidP="00651D4C">
                            <w:pPr>
                              <w:jc w:val="center"/>
                            </w:pPr>
                            <w:r>
                              <w:t>Use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228.4pt;margin-top:4.65pt;width:100.25pt;height:5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" fillcolor="#4f81bd [3204]" strokecolor="black [3213]">
                <v:textbox>
                  <w:txbxContent>
                    <w:p w:rsidR="00651D4C" w:rsidRPr="000B39A1" w:rsidRDefault="000B39A1" w:rsidP="00651D4C">
                      <w:pPr>
                        <w:jc w:val="center"/>
                      </w:pPr>
                      <w:r>
                        <w:t>Use case</w:t>
                      </w:r>
                    </w:p>
                  </w:txbxContent>
                </v:textbox>
              </v:oval>
            </w:pict>
          </mc:Fallback>
        </mc:AlternateContent>
      </w:r>
      <w:r w:rsidR="00651D4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41E346" wp14:editId="0BB8C8F4">
                <wp:simplePos x="0" y="0"/>
                <wp:positionH relativeFrom="column">
                  <wp:posOffset>336550</wp:posOffset>
                </wp:positionH>
                <wp:positionV relativeFrom="paragraph">
                  <wp:posOffset>-27940</wp:posOffset>
                </wp:positionV>
                <wp:extent cx="2374265" cy="1844675"/>
                <wp:effectExtent l="0" t="0" r="12700" b="22225"/>
                <wp:wrapThrough wrapText="bothSides">
                  <wp:wrapPolygon edited="0">
                    <wp:start x="0" y="0"/>
                    <wp:lineTo x="0" y="21637"/>
                    <wp:lineTo x="21540" y="21637"/>
                    <wp:lineTo x="21540" y="0"/>
                    <wp:lineTo x="0" y="0"/>
                  </wp:wrapPolygon>
                </wp:wrapThrough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84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D4C" w:rsidRDefault="00651D4C">
                            <w: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6.5pt;margin-top:-2.2pt;width:186.95pt;height:145.25pt;z-index:-2516572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">
                <v:textbox>
                  <w:txbxContent>
                    <w:p w:rsidR="00651D4C" w:rsidRDefault="00651D4C">
                      <w:r>
                        <w:t>System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F1FB8" w:rsidRPr="00651D4C" w:rsidRDefault="00BD38BF" w:rsidP="00651D4C">
      <w:pPr>
        <w:tabs>
          <w:tab w:val="left" w:pos="2786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57.5pt;margin-top:69.65pt;width:42pt;height:79.3pt;z-index:251665408;mso-position-horizontal-relative:text;mso-position-vertical-relative:text">
            <v:imagedata r:id="rId6" o:title=""/>
          </v:shape>
          <o:OLEObject Type="Embed" ProgID="Visio.Drawing.15" ShapeID="_x0000_s1026" DrawAspect="Content" ObjectID="_1550310432" r:id="rId7"/>
        </w:pict>
      </w:r>
      <w:r w:rsidR="00A85717" w:rsidRPr="000B39A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4B72EE7" wp14:editId="728F2609">
                <wp:simplePos x="0" y="0"/>
                <wp:positionH relativeFrom="column">
                  <wp:posOffset>537845</wp:posOffset>
                </wp:positionH>
                <wp:positionV relativeFrom="paragraph">
                  <wp:posOffset>2326640</wp:posOffset>
                </wp:positionV>
                <wp:extent cx="2346960" cy="10795"/>
                <wp:effectExtent l="0" t="57150" r="34290" b="103505"/>
                <wp:wrapThrough wrapText="bothSides">
                  <wp:wrapPolygon edited="0">
                    <wp:start x="20513" y="-114353"/>
                    <wp:lineTo x="20338" y="-38118"/>
                    <wp:lineTo x="20338" y="114353"/>
                    <wp:lineTo x="20513" y="190588"/>
                    <wp:lineTo x="21214" y="190588"/>
                    <wp:lineTo x="21390" y="114353"/>
                    <wp:lineTo x="21740" y="0"/>
                    <wp:lineTo x="21565" y="-114353"/>
                    <wp:lineTo x="20513" y="-114353"/>
                  </wp:wrapPolygon>
                </wp:wrapThrough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107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35pt,183.2pt" to="227.15pt,1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" strokecolor="black [3213]" strokeweight="1pt">
                <v:stroke endarrow="block"/>
                <w10:wrap type="through"/>
              </v:line>
            </w:pict>
          </mc:Fallback>
        </mc:AlternateContent>
      </w:r>
      <w:r w:rsidR="000B39A1" w:rsidRPr="000B39A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8B32A77" wp14:editId="0C711989">
                <wp:simplePos x="0" y="0"/>
                <wp:positionH relativeFrom="column">
                  <wp:posOffset>385445</wp:posOffset>
                </wp:positionH>
                <wp:positionV relativeFrom="paragraph">
                  <wp:posOffset>2174240</wp:posOffset>
                </wp:positionV>
                <wp:extent cx="2346960" cy="10795"/>
                <wp:effectExtent l="0" t="0" r="15240" b="27305"/>
                <wp:wrapThrough wrapText="bothSides">
                  <wp:wrapPolygon edited="0">
                    <wp:start x="0" y="0"/>
                    <wp:lineTo x="0" y="38118"/>
                    <wp:lineTo x="21565" y="38118"/>
                    <wp:lineTo x="21565" y="0"/>
                    <wp:lineTo x="0" y="0"/>
                  </wp:wrapPolygon>
                </wp:wrapThrough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107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171.2pt" to="215.15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" strokecolor="black [3213]" strokeweight="1pt">
                <w10:wrap type="through"/>
              </v:line>
            </w:pict>
          </mc:Fallback>
        </mc:AlternateContent>
      </w:r>
      <w:r w:rsidR="00651D4C">
        <w:tab/>
      </w:r>
      <w:r w:rsidR="00A85717">
        <w:rPr>
          <w:noProof/>
          <w:lang w:eastAsia="en-AU"/>
        </w:rPr>
        <w:drawing>
          <wp:inline distT="0" distB="0" distL="0" distR="0" wp14:anchorId="69ED4B73" wp14:editId="4F745AD6">
            <wp:extent cx="1752600" cy="2286000"/>
            <wp:effectExtent l="0" t="0" r="0" b="0"/>
            <wp:docPr id="17" name="Picture 17" descr="http://flylib.com/books/4/355/1/html/2/files/03fig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lylib.com/books/4/355/1/html/2/files/03fig0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717">
        <w:rPr>
          <w:noProof/>
          <w:lang w:eastAsia="en-AU"/>
        </w:rPr>
        <w:drawing>
          <wp:inline distT="0" distB="0" distL="0" distR="0">
            <wp:extent cx="1752600" cy="2286000"/>
            <wp:effectExtent l="0" t="0" r="0" b="0"/>
            <wp:docPr id="18" name="Picture 18" descr="\\qut.edu.au\Documents\StudentHome\Group13$\n8731713\Desktop\03fig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qut.edu.au\Documents\StudentHome\Group13$\n8731713\Desktop\03fig0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1FB8" w:rsidRPr="00651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D1334"/>
    <w:multiLevelType w:val="hybridMultilevel"/>
    <w:tmpl w:val="B6DED4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8B09C8"/>
    <w:multiLevelType w:val="hybridMultilevel"/>
    <w:tmpl w:val="C9EA9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CD5"/>
    <w:rsid w:val="000B39A1"/>
    <w:rsid w:val="00651D4C"/>
    <w:rsid w:val="00700CD5"/>
    <w:rsid w:val="00721B15"/>
    <w:rsid w:val="00777BB9"/>
    <w:rsid w:val="007F54D3"/>
    <w:rsid w:val="00805E32"/>
    <w:rsid w:val="009036B5"/>
    <w:rsid w:val="00A85717"/>
    <w:rsid w:val="00AF1FB8"/>
    <w:rsid w:val="00BD38BF"/>
    <w:rsid w:val="00CD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5E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5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6EC4C52E.dotm</Template>
  <TotalTime>53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Prithwi Raj Chakraborty</dc:creator>
  <cp:keywords/>
  <dc:description/>
  <cp:lastModifiedBy>Prithwi Raj Chakraborty</cp:lastModifiedBy>
  <cp:revision>6</cp:revision>
  <dcterms:created xsi:type="dcterms:W3CDTF">2017-03-06T01:49:00Z</dcterms:created>
  <dcterms:modified xsi:type="dcterms:W3CDTF">2017-03-06T03:01:00Z</dcterms:modified>
</cp:coreProperties>
</file>