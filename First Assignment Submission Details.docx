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8C" w:rsidRPr="004C38E1" w:rsidRDefault="00B42757" w:rsidP="007C501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First</w:t>
      </w:r>
      <w:r w:rsidR="004C38E1" w:rsidRPr="004C38E1">
        <w:rPr>
          <w:b/>
          <w:i/>
          <w:sz w:val="28"/>
          <w:szCs w:val="28"/>
        </w:rPr>
        <w:t xml:space="preserve"> Assignment </w:t>
      </w:r>
      <w:r w:rsidR="004E6975" w:rsidRPr="004C38E1">
        <w:rPr>
          <w:b/>
          <w:i/>
          <w:sz w:val="28"/>
          <w:szCs w:val="28"/>
        </w:rPr>
        <w:t xml:space="preserve">Submission </w:t>
      </w:r>
      <w:r w:rsidR="00241E8C" w:rsidRPr="004C38E1">
        <w:rPr>
          <w:b/>
          <w:i/>
          <w:sz w:val="28"/>
          <w:szCs w:val="28"/>
        </w:rPr>
        <w:t>Details</w:t>
      </w:r>
      <w:r w:rsidR="00D404D6" w:rsidRPr="004C38E1">
        <w:rPr>
          <w:b/>
          <w:i/>
          <w:sz w:val="28"/>
          <w:szCs w:val="28"/>
        </w:rPr>
        <w:t>: Du</w:t>
      </w:r>
      <w:r w:rsidR="00223463" w:rsidRPr="004C38E1">
        <w:rPr>
          <w:b/>
          <w:i/>
          <w:sz w:val="28"/>
          <w:szCs w:val="28"/>
        </w:rPr>
        <w:t xml:space="preserve">e </w:t>
      </w:r>
      <w:r w:rsidR="0005485D">
        <w:rPr>
          <w:b/>
          <w:i/>
          <w:sz w:val="28"/>
          <w:szCs w:val="28"/>
        </w:rPr>
        <w:t>22</w:t>
      </w:r>
      <w:r w:rsidR="0005485D" w:rsidRPr="0005485D">
        <w:rPr>
          <w:b/>
          <w:i/>
          <w:sz w:val="28"/>
          <w:szCs w:val="28"/>
          <w:vertAlign w:val="superscript"/>
        </w:rPr>
        <w:t>n</w:t>
      </w:r>
      <w:r w:rsidR="0005485D">
        <w:rPr>
          <w:b/>
          <w:i/>
          <w:sz w:val="28"/>
          <w:szCs w:val="28"/>
          <w:vertAlign w:val="superscript"/>
        </w:rPr>
        <w:t>d</w:t>
      </w:r>
      <w:r w:rsidR="000D6385">
        <w:rPr>
          <w:b/>
          <w:i/>
          <w:sz w:val="28"/>
          <w:szCs w:val="28"/>
        </w:rPr>
        <w:t xml:space="preserve"> </w:t>
      </w:r>
      <w:r w:rsidR="0005485D">
        <w:rPr>
          <w:b/>
          <w:i/>
          <w:sz w:val="28"/>
          <w:szCs w:val="28"/>
        </w:rPr>
        <w:t>March 2017</w:t>
      </w:r>
    </w:p>
    <w:p w:rsidR="00241E8C" w:rsidRDefault="00241E8C" w:rsidP="00241E8C"/>
    <w:p w:rsidR="000D06D8" w:rsidRDefault="000D6385" w:rsidP="007C501D">
      <w:r>
        <w:t>You need to submit, via the Ass</w:t>
      </w:r>
      <w:r w:rsidR="00382326">
        <w:t>ignment Submission link on the A</w:t>
      </w:r>
      <w:r>
        <w:t>ssessment page of Blackboard for this unit</w:t>
      </w:r>
      <w:r w:rsidR="00241E8C">
        <w:t xml:space="preserve">, </w:t>
      </w:r>
      <w:r w:rsidR="00241E8C" w:rsidRPr="00004DFD">
        <w:rPr>
          <w:b/>
        </w:rPr>
        <w:t>a zip file containin</w:t>
      </w:r>
      <w:r w:rsidR="00B15297" w:rsidRPr="00004DFD">
        <w:rPr>
          <w:b/>
        </w:rPr>
        <w:t xml:space="preserve">g </w:t>
      </w:r>
      <w:r w:rsidR="001F6EA9" w:rsidRPr="00004DFD">
        <w:rPr>
          <w:b/>
        </w:rPr>
        <w:t xml:space="preserve">the </w:t>
      </w:r>
      <w:r w:rsidR="00546595" w:rsidRPr="00004DFD">
        <w:rPr>
          <w:b/>
        </w:rPr>
        <w:t xml:space="preserve">project </w:t>
      </w:r>
      <w:r w:rsidR="001F6EA9" w:rsidRPr="00004DFD">
        <w:rPr>
          <w:b/>
        </w:rPr>
        <w:t xml:space="preserve">folder for your </w:t>
      </w:r>
      <w:r w:rsidR="00546595" w:rsidRPr="00004DFD">
        <w:rPr>
          <w:b/>
        </w:rPr>
        <w:t>program</w:t>
      </w:r>
      <w:r w:rsidR="00AF5FA7" w:rsidRPr="00004DFD">
        <w:rPr>
          <w:b/>
        </w:rPr>
        <w:t>.</w:t>
      </w:r>
      <w:r w:rsidR="00B42757">
        <w:t xml:space="preserve"> Do not del</w:t>
      </w:r>
      <w:r w:rsidR="00272935">
        <w:t>e</w:t>
      </w:r>
      <w:r w:rsidR="00B42757">
        <w:t>te any files which Vi</w:t>
      </w:r>
      <w:r w:rsidR="00546595">
        <w:t>sual Studio has created in your</w:t>
      </w:r>
      <w:r w:rsidR="00B42757">
        <w:t xml:space="preserve"> project</w:t>
      </w:r>
      <w:r w:rsidR="00546595">
        <w:t xml:space="preserve"> folder</w:t>
      </w:r>
      <w:r w:rsidR="00B42757">
        <w:t xml:space="preserve">. </w:t>
      </w:r>
      <w:r w:rsidR="000D06D8">
        <w:t xml:space="preserve"> </w:t>
      </w:r>
    </w:p>
    <w:p w:rsidR="00FC1378" w:rsidRDefault="00FC1378" w:rsidP="007C501D"/>
    <w:p w:rsidR="00677F8A" w:rsidRPr="0005485D" w:rsidRDefault="001F6EA9" w:rsidP="007C501D">
      <w:r>
        <w:t xml:space="preserve">This zip file is to be named </w:t>
      </w:r>
      <w:r w:rsidR="0005485D">
        <w:rPr>
          <w:b/>
        </w:rPr>
        <w:t>WTH</w:t>
      </w:r>
      <w:r w:rsidR="002136C6">
        <w:rPr>
          <w:b/>
        </w:rPr>
        <w:t>.</w:t>
      </w:r>
      <w:r w:rsidRPr="001F6EA9">
        <w:rPr>
          <w:b/>
        </w:rPr>
        <w:t>zip</w:t>
      </w:r>
      <w:r w:rsidR="0005485D">
        <w:rPr>
          <w:b/>
        </w:rPr>
        <w:t xml:space="preserve">  </w:t>
      </w:r>
      <w:r w:rsidR="0005485D">
        <w:t xml:space="preserve"> (</w:t>
      </w:r>
      <w:r w:rsidR="0005485D" w:rsidRPr="0005485D">
        <w:t>rename the zip file</w:t>
      </w:r>
      <w:r w:rsidR="0005485D">
        <w:t xml:space="preserve"> if necessary</w:t>
      </w:r>
      <w:r w:rsidR="0005485D" w:rsidRPr="0005485D">
        <w:t>)</w:t>
      </w:r>
    </w:p>
    <w:p w:rsidR="00BB5A38" w:rsidRDefault="00BB5A38" w:rsidP="007C501D">
      <w:pPr>
        <w:rPr>
          <w:b/>
        </w:rPr>
      </w:pPr>
    </w:p>
    <w:p w:rsidR="00A56CA3" w:rsidRDefault="00A56CA3" w:rsidP="00A56CA3">
      <w:pPr>
        <w:spacing w:before="0" w:after="0"/>
        <w:rPr>
          <w:b/>
        </w:rPr>
      </w:pPr>
      <w:r w:rsidRPr="00CA2F7C">
        <w:t>The submission link</w:t>
      </w:r>
      <w:r>
        <w:t xml:space="preserve"> which is the actual title, </w:t>
      </w:r>
      <w:r w:rsidRPr="00CA2F7C">
        <w:t xml:space="preserve"> has the following image beside </w:t>
      </w:r>
      <w:r>
        <w:t>it:</w:t>
      </w:r>
    </w:p>
    <w:p w:rsidR="00A56CA3" w:rsidRDefault="00BF51C8" w:rsidP="00A56CA3">
      <w:pPr>
        <w:spacing w:before="0" w:after="0"/>
        <w:rPr>
          <w:b/>
        </w:rPr>
      </w:pPr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.55pt;margin-top:.95pt;width:276.45pt;height:24.6pt;z-index:251657728;mso-height-percent:200;mso-height-percent:200;mso-width-relative:margin;mso-height-relative:margin">
            <v:textbox style="mso-fit-shape-to-text:t">
              <w:txbxContent>
                <w:p w:rsidR="00A56CA3" w:rsidRPr="00C602C0" w:rsidRDefault="00A56CA3" w:rsidP="00A56CA3">
                  <w:pPr>
                    <w:rPr>
                      <w:b/>
                    </w:rPr>
                  </w:pPr>
                  <w:r>
                    <w:rPr>
                      <w:b/>
                    </w:rPr>
                    <w:t>Assign</w:t>
                  </w:r>
                  <w:r w:rsidR="00B42757">
                    <w:rPr>
                      <w:b/>
                    </w:rPr>
                    <w:t>ment</w:t>
                  </w:r>
                  <w:r w:rsidR="0005485D">
                    <w:rPr>
                      <w:b/>
                    </w:rPr>
                    <w:t xml:space="preserve"> 1</w:t>
                  </w:r>
                  <w:r w:rsidR="00B42757"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11152F">
        <w:fldChar w:fldCharType="begin"/>
      </w:r>
      <w:r w:rsidR="0011152F">
        <w:instrText xml:space="preserve"> INCLUDEPICTURE  "http://www.els.qut.edu.au/blendedlearning/blackboard/students/tipsheets/graphics/bb9_assignment_icon.gif" \* MERGEFORMATINET </w:instrText>
      </w:r>
      <w:r w:rsidR="0011152F">
        <w:fldChar w:fldCharType="separate"/>
      </w:r>
      <w:r w:rsidR="006D193D">
        <w:fldChar w:fldCharType="begin"/>
      </w:r>
      <w:r w:rsidR="006D193D">
        <w:instrText xml:space="preserve"> INCLUDEPICTURE  "http://www.els.qut.edu.au/blendedlearning/blackboard/students/tipsheets/graphics/bb9_assignment_icon.gif" \* MERGEFORMATINET </w:instrText>
      </w:r>
      <w:r w:rsidR="006D193D">
        <w:fldChar w:fldCharType="separate"/>
      </w:r>
      <w:r w:rsidR="008D1AA1">
        <w:fldChar w:fldCharType="begin"/>
      </w:r>
      <w:r w:rsidR="008D1AA1">
        <w:instrText xml:space="preserve"> INCLUDEPICTURE  "http://www.els.qut.edu.au/blendedlearning/blackboard/students/tipsheets/graphics/bb9_assignment_icon.gif" \* MERGEFORMATINET </w:instrText>
      </w:r>
      <w:r w:rsidR="008D1AA1">
        <w:fldChar w:fldCharType="separate"/>
      </w:r>
      <w:r w:rsidR="00CD2E9C">
        <w:fldChar w:fldCharType="begin"/>
      </w:r>
      <w:r w:rsidR="00CD2E9C">
        <w:instrText xml:space="preserve"> INCLUDEPICTURE  "http://www.els.qut.edu.au/blendedlearning/blackboard/students/tipsheets/graphics/bb9_assignment_icon.gif" \* MERGEFORMATINET </w:instrText>
      </w:r>
      <w:r w:rsidR="00CD2E9C">
        <w:fldChar w:fldCharType="separate"/>
      </w:r>
      <w:r w:rsidR="001113D4">
        <w:fldChar w:fldCharType="begin"/>
      </w:r>
      <w:r w:rsidR="001113D4">
        <w:instrText xml:space="preserve"> INCLUDEPICTURE  "http://www.els.qut.edu.au/blendedlearning/blackboard/students/tipsheets/graphics/bb9_assignment_icon.gif" \* MERGEFORMATINET </w:instrText>
      </w:r>
      <w:r w:rsidR="001113D4">
        <w:fldChar w:fldCharType="separate"/>
      </w:r>
      <w:r w:rsidR="00335CA6">
        <w:fldChar w:fldCharType="begin"/>
      </w:r>
      <w:r w:rsidR="00335CA6">
        <w:instrText xml:space="preserve"> INCLUDEPICTURE  "http://www.els.qut.edu.au/blendedlearning/blackboard/students/tipsheets/graphics/bb9_assignment_icon.gif" \* MERGEFORMATINET </w:instrText>
      </w:r>
      <w:r w:rsidR="00335CA6">
        <w:fldChar w:fldCharType="separate"/>
      </w:r>
      <w:r w:rsidR="00855B91">
        <w:fldChar w:fldCharType="begin"/>
      </w:r>
      <w:r w:rsidR="00855B91">
        <w:instrText xml:space="preserve"> INCLUDEPICTURE  "http://www.els.qut.edu.au/blendedlearning/blackboard/students/tipsheets/graphics/bb9_assignment_icon.gif" \* MERGEFORMATINET </w:instrText>
      </w:r>
      <w:r w:rsidR="00855B91">
        <w:fldChar w:fldCharType="separate"/>
      </w:r>
      <w:r w:rsidR="00855B91">
        <w:fldChar w:fldCharType="begin"/>
      </w:r>
      <w:r w:rsidR="00855B91">
        <w:instrText xml:space="preserve"> INCLUDEPICTURE  "http://www.els.qut.edu.au/blendedlearning/blackboard/students/tipsheets/graphics/bb9_assignment_icon.gif" \* MERGEFORMATINET </w:instrText>
      </w:r>
      <w:r w:rsidR="00855B91">
        <w:fldChar w:fldCharType="separate"/>
      </w:r>
      <w:r w:rsidR="008B64E4">
        <w:fldChar w:fldCharType="begin"/>
      </w:r>
      <w:r w:rsidR="008B64E4">
        <w:instrText xml:space="preserve"> INCLUDEPICTURE  "http://www.els.qut.edu.au/blendedlearning/blackboard/students/tipsheets/graphics/bb9_assignment_icon.gif" \* MERGEFORMATINET </w:instrText>
      </w:r>
      <w:r w:rsidR="008B64E4">
        <w:fldChar w:fldCharType="separate"/>
      </w:r>
      <w:r w:rsidR="0005485D">
        <w:fldChar w:fldCharType="begin"/>
      </w:r>
      <w:r w:rsidR="0005485D">
        <w:instrText xml:space="preserve"> INCLUDEPICTURE  "http://www.els.qut.edu.au/blendedlearning/blackboard/students/tipsheets/graphics/bb9_assignment_icon.gif" \* MERGEFORMATINET </w:instrText>
      </w:r>
      <w:r w:rsidR="0005485D">
        <w:fldChar w:fldCharType="separate"/>
      </w:r>
      <w:r>
        <w:fldChar w:fldCharType="begin"/>
      </w:r>
      <w:r>
        <w:instrText xml:space="preserve"> </w:instrText>
      </w:r>
      <w:r>
        <w:instrText>INCLUDEPICTURE  "http://www.els.qut.edu.au/blendedlearning/blackboard/students/tipsheets/graphics/bb9_assignment_icon.gif"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ssignment Icon" style="width:29.35pt;height:30.05pt">
            <v:imagedata r:id="rId9" r:href="rId10"/>
          </v:shape>
        </w:pict>
      </w:r>
      <w:r>
        <w:fldChar w:fldCharType="end"/>
      </w:r>
      <w:r w:rsidR="0005485D">
        <w:fldChar w:fldCharType="end"/>
      </w:r>
      <w:r w:rsidR="008B64E4">
        <w:fldChar w:fldCharType="end"/>
      </w:r>
      <w:r w:rsidR="00855B91">
        <w:fldChar w:fldCharType="end"/>
      </w:r>
      <w:r w:rsidR="00855B91">
        <w:fldChar w:fldCharType="end"/>
      </w:r>
      <w:r w:rsidR="00335CA6">
        <w:fldChar w:fldCharType="end"/>
      </w:r>
      <w:r w:rsidR="001113D4">
        <w:fldChar w:fldCharType="end"/>
      </w:r>
      <w:r w:rsidR="00CD2E9C">
        <w:fldChar w:fldCharType="end"/>
      </w:r>
      <w:r w:rsidR="008D1AA1">
        <w:fldChar w:fldCharType="end"/>
      </w:r>
      <w:r w:rsidR="006D193D">
        <w:fldChar w:fldCharType="end"/>
      </w:r>
      <w:r w:rsidR="0011152F">
        <w:fldChar w:fldCharType="end"/>
      </w:r>
      <w:r w:rsidR="00A56CA3">
        <w:t xml:space="preserve">    </w:t>
      </w:r>
    </w:p>
    <w:p w:rsidR="00A56CA3" w:rsidRDefault="00A56CA3" w:rsidP="00A56CA3"/>
    <w:p w:rsidR="00A56CA3" w:rsidRDefault="00A56CA3" w:rsidP="00A56CA3">
      <w:r>
        <w:t>If you have not use</w:t>
      </w:r>
      <w:r w:rsidR="00FA1234">
        <w:t>d</w:t>
      </w:r>
      <w:r>
        <w:t xml:space="preserve"> Blackboard</w:t>
      </w:r>
      <w:r w:rsidR="00C10DA0">
        <w:t xml:space="preserve"> </w:t>
      </w:r>
      <w:r w:rsidR="00FF3BA6">
        <w:t xml:space="preserve">before </w:t>
      </w:r>
      <w:r w:rsidR="00C10DA0">
        <w:t>to submit an assignment</w:t>
      </w:r>
      <w:r w:rsidR="00FF3BA6">
        <w:t xml:space="preserve">, </w:t>
      </w:r>
      <w:r>
        <w:t xml:space="preserve"> it is recommended that you read  the online tipsheet, </w:t>
      </w:r>
      <w:r w:rsidRPr="00273164">
        <w:rPr>
          <w:b/>
        </w:rPr>
        <w:t>QUT Blackboard student tipsheet: Assignments</w:t>
      </w:r>
      <w:r>
        <w:t xml:space="preserve"> at </w:t>
      </w:r>
    </w:p>
    <w:p w:rsidR="00A56CA3" w:rsidRDefault="00A56CA3" w:rsidP="00A56CA3"/>
    <w:p w:rsidR="00BB5A38" w:rsidRDefault="00BF51C8" w:rsidP="007C501D">
      <w:pPr>
        <w:rPr>
          <w:b/>
        </w:rPr>
      </w:pPr>
      <w:hyperlink r:id="rId11" w:history="1">
        <w:r w:rsidR="00004DFD" w:rsidRPr="00D40F0A">
          <w:rPr>
            <w:rStyle w:val="Hyperlink"/>
            <w:b/>
          </w:rPr>
          <w:t>https://www.student.qut.edu.au/studying/learning-with-technology/qut-blackboard/assignments-tipsheet</w:t>
        </w:r>
      </w:hyperlink>
      <w:r w:rsidR="00004DFD">
        <w:rPr>
          <w:b/>
        </w:rPr>
        <w:t xml:space="preserve"> </w:t>
      </w:r>
    </w:p>
    <w:p w:rsidR="00F8556A" w:rsidRDefault="00F8556A" w:rsidP="00366677"/>
    <w:p w:rsidR="006F1BF6" w:rsidRDefault="00366677" w:rsidP="00366677">
      <w:r w:rsidRPr="00AF5FA7">
        <w:rPr>
          <w:b/>
        </w:rPr>
        <w:t>Final Check</w:t>
      </w:r>
      <w:r w:rsidRPr="00366677">
        <w:t xml:space="preserve">: </w:t>
      </w:r>
      <w:r w:rsidR="006F1BF6">
        <w:t xml:space="preserve"> </w:t>
      </w:r>
    </w:p>
    <w:p w:rsidR="006F1BF6" w:rsidRPr="00366677" w:rsidRDefault="00366677" w:rsidP="006F1BF6">
      <w:r w:rsidRPr="00366677">
        <w:t xml:space="preserve">After you have zipped </w:t>
      </w:r>
      <w:r w:rsidR="00546595">
        <w:t xml:space="preserve">(compressed) </w:t>
      </w:r>
      <w:r w:rsidRPr="00366677">
        <w:t xml:space="preserve">your project folder into </w:t>
      </w:r>
      <w:r w:rsidR="0005485D">
        <w:rPr>
          <w:b/>
        </w:rPr>
        <w:t>WTH</w:t>
      </w:r>
      <w:r w:rsidR="00CC067E" w:rsidRPr="001F6EA9">
        <w:rPr>
          <w:b/>
        </w:rPr>
        <w:t>.zip</w:t>
      </w:r>
      <w:r w:rsidR="00CC067E" w:rsidRPr="00366677">
        <w:t xml:space="preserve"> </w:t>
      </w:r>
      <w:r w:rsidR="00CC067E">
        <w:t>c</w:t>
      </w:r>
      <w:r w:rsidRPr="00366677">
        <w:t>opy the zip file to another locatio</w:t>
      </w:r>
      <w:r w:rsidR="00546595">
        <w:t>n on your computer and then extract the project folder from the</w:t>
      </w:r>
      <w:r w:rsidR="006F1BF6">
        <w:t xml:space="preserve"> zip file and click on the Solution file.  Open Solution Explorer window and  check that your .cs file does not have a short-cut, see screen shot on next page where </w:t>
      </w:r>
      <w:r w:rsidR="006F1BF6" w:rsidRPr="00CE1D84">
        <w:rPr>
          <w:b/>
        </w:rPr>
        <w:t>Program.cs</w:t>
      </w:r>
      <w:r w:rsidR="006F1BF6">
        <w:t xml:space="preserve"> has a short-cut.</w:t>
      </w:r>
    </w:p>
    <w:p w:rsidR="006F1BF6" w:rsidRDefault="006F1BF6" w:rsidP="00366677"/>
    <w:p w:rsidR="00C10DA0" w:rsidRDefault="00CC067E" w:rsidP="00366677">
      <w:r>
        <w:t xml:space="preserve"> </w:t>
      </w:r>
      <w:r w:rsidR="00366677" w:rsidRPr="00366677">
        <w:t>This check will ensure that the tutors will be</w:t>
      </w:r>
      <w:r w:rsidR="00C86436">
        <w:t xml:space="preserve"> able to run your program, after they have extra</w:t>
      </w:r>
      <w:r w:rsidR="0005485D">
        <w:t>cted the project folder from your</w:t>
      </w:r>
      <w:r w:rsidR="00C86436">
        <w:t xml:space="preserve"> </w:t>
      </w:r>
      <w:r w:rsidR="0005485D">
        <w:t xml:space="preserve">submitted </w:t>
      </w:r>
      <w:r w:rsidR="00C86436">
        <w:t>zip</w:t>
      </w:r>
      <w:r w:rsidR="00366677" w:rsidRPr="00366677">
        <w:t xml:space="preserve"> file. </w:t>
      </w:r>
    </w:p>
    <w:p w:rsidR="00C10DA0" w:rsidRDefault="00C10DA0" w:rsidP="00366677"/>
    <w:p w:rsidR="00366677" w:rsidRPr="00366677" w:rsidRDefault="00366677" w:rsidP="00366677">
      <w:r w:rsidRPr="00366677">
        <w:t xml:space="preserve">This all may sound like a “no-brainer” but students have in the past submitted </w:t>
      </w:r>
      <w:r w:rsidR="00AF5FA7">
        <w:t xml:space="preserve"> a zip file with some </w:t>
      </w:r>
      <w:r w:rsidRPr="00366677">
        <w:t xml:space="preserve">files missing </w:t>
      </w:r>
      <w:r w:rsidR="00CC067E">
        <w:t>s</w:t>
      </w:r>
      <w:r w:rsidR="00AF5FA7">
        <w:t>uch as</w:t>
      </w:r>
      <w:r w:rsidR="00CC067E">
        <w:t xml:space="preserve"> </w:t>
      </w:r>
      <w:r w:rsidRPr="00366677">
        <w:t xml:space="preserve">the actual source code </w:t>
      </w:r>
      <w:r w:rsidR="00CC067E">
        <w:t>(</w:t>
      </w:r>
      <w:r w:rsidRPr="00366677">
        <w:t xml:space="preserve">the </w:t>
      </w:r>
      <w:r w:rsidR="00CC067E">
        <w:t>.</w:t>
      </w:r>
      <w:r w:rsidRPr="00366677">
        <w:t>cs file</w:t>
      </w:r>
      <w:r w:rsidR="00CC067E">
        <w:t>s)</w:t>
      </w:r>
      <w:r w:rsidRPr="00366677">
        <w:t xml:space="preserve"> and in </w:t>
      </w:r>
      <w:r w:rsidR="00CC067E">
        <w:t xml:space="preserve">their </w:t>
      </w:r>
      <w:r w:rsidRPr="00366677">
        <w:t xml:space="preserve">place was a shortcut to the </w:t>
      </w:r>
      <w:r w:rsidR="00CC067E">
        <w:t xml:space="preserve">real </w:t>
      </w:r>
      <w:r w:rsidR="00C86436">
        <w:t xml:space="preserve">source </w:t>
      </w:r>
      <w:r w:rsidRPr="00366677">
        <w:t>file</w:t>
      </w:r>
      <w:r w:rsidR="00CC067E">
        <w:t>.</w:t>
      </w:r>
      <w:r w:rsidRPr="00366677">
        <w:t xml:space="preserve"> </w:t>
      </w:r>
      <w:r w:rsidR="00CC067E">
        <w:t xml:space="preserve">So </w:t>
      </w:r>
      <w:r w:rsidR="00646D5F">
        <w:t>when the tutor tries</w:t>
      </w:r>
      <w:r w:rsidR="00272935">
        <w:t xml:space="preserve"> to run your program</w:t>
      </w:r>
      <w:r w:rsidR="00CC067E">
        <w:t>, it</w:t>
      </w:r>
      <w:r w:rsidR="00646D5F">
        <w:t xml:space="preserve"> fails</w:t>
      </w:r>
      <w:r w:rsidR="006F1BF6">
        <w:t xml:space="preserve"> as the source file cannot</w:t>
      </w:r>
      <w:r w:rsidR="00855B91">
        <w:t xml:space="preserve"> </w:t>
      </w:r>
      <w:r w:rsidR="006F1BF6">
        <w:t>be accessed.</w:t>
      </w:r>
    </w:p>
    <w:p w:rsidR="001F6EA9" w:rsidRDefault="001F6EA9" w:rsidP="007C501D"/>
    <w:p w:rsidR="00AF5FA7" w:rsidRDefault="00B73148" w:rsidP="007C501D">
      <w:r>
        <w:t>It is recommended that</w:t>
      </w:r>
      <w:r w:rsidR="00B832D2">
        <w:t xml:space="preserve"> you upload your file to Blackboard</w:t>
      </w:r>
      <w:r>
        <w:t xml:space="preserve"> from a lab at QUT</w:t>
      </w:r>
      <w:r w:rsidR="00CC067E" w:rsidRPr="00CC067E">
        <w:t xml:space="preserve"> </w:t>
      </w:r>
      <w:r w:rsidR="00A56CA3">
        <w:t xml:space="preserve">and well before </w:t>
      </w:r>
      <w:r w:rsidR="00BF51C8">
        <w:t xml:space="preserve"> the Wednesday noon deadline</w:t>
      </w:r>
      <w:bookmarkStart w:id="0" w:name="_GoBack"/>
      <w:bookmarkEnd w:id="0"/>
      <w:r>
        <w:t xml:space="preserve">. Inability to access </w:t>
      </w:r>
      <w:r w:rsidR="00B832D2">
        <w:t xml:space="preserve">Blackboard </w:t>
      </w:r>
      <w:r>
        <w:t>from home is not a sufficient reason for submitting the assignment late</w:t>
      </w:r>
      <w:r w:rsidR="00E60E3E">
        <w:t>.</w:t>
      </w:r>
      <w:r w:rsidR="00B44EF2">
        <w:t xml:space="preserve"> </w:t>
      </w:r>
      <w:r w:rsidR="00C35B67">
        <w:t xml:space="preserve"> </w:t>
      </w:r>
    </w:p>
    <w:p w:rsidR="00C35B67" w:rsidRDefault="00C35B67" w:rsidP="007C501D"/>
    <w:p w:rsidR="008D13FC" w:rsidRDefault="00C35B67" w:rsidP="007C501D">
      <w:r>
        <w:t>In</w:t>
      </w:r>
      <w:r w:rsidR="008D13FC">
        <w:t xml:space="preserve"> a</w:t>
      </w:r>
      <w:r w:rsidR="00FA1234">
        <w:t>ccordan</w:t>
      </w:r>
      <w:r>
        <w:t xml:space="preserve">ce with QUT’s policy on </w:t>
      </w:r>
      <w:r w:rsidR="00004DFD">
        <w:t>“</w:t>
      </w:r>
      <w:r w:rsidRPr="00004DFD">
        <w:rPr>
          <w:b/>
        </w:rPr>
        <w:t>Late assignments</w:t>
      </w:r>
      <w:r w:rsidR="00C10DA0" w:rsidRPr="00004DFD">
        <w:rPr>
          <w:b/>
        </w:rPr>
        <w:t xml:space="preserve"> and extension</w:t>
      </w:r>
      <w:r w:rsidR="00004DFD">
        <w:t>”</w:t>
      </w:r>
      <w:r w:rsidR="00CE1D84">
        <w:t>, if</w:t>
      </w:r>
      <w:r w:rsidR="008B64E4">
        <w:t xml:space="preserve"> your assignment is not submit</w:t>
      </w:r>
      <w:r>
        <w:t xml:space="preserve">ted by the due date </w:t>
      </w:r>
      <w:r w:rsidR="00C10DA0">
        <w:t xml:space="preserve">and you have not been given an extension </w:t>
      </w:r>
      <w:r w:rsidR="00FA1234">
        <w:t>it will not be marked an</w:t>
      </w:r>
      <w:r>
        <w:t>d will</w:t>
      </w:r>
      <w:r w:rsidR="00C10DA0">
        <w:t xml:space="preserve"> </w:t>
      </w:r>
      <w:r>
        <w:t xml:space="preserve">receive 0%.  </w:t>
      </w:r>
    </w:p>
    <w:p w:rsidR="008D13FC" w:rsidRDefault="008D13FC" w:rsidP="007C501D"/>
    <w:p w:rsidR="00C35B67" w:rsidRDefault="00BF51C8" w:rsidP="007C501D">
      <w:hyperlink r:id="rId12" w:history="1">
        <w:r w:rsidR="00C35B67" w:rsidRPr="006F5C1B">
          <w:rPr>
            <w:rStyle w:val="Hyperlink"/>
          </w:rPr>
          <w:t>http://www.student.qut.edu.au/studying/assessment/late-assignments-and-extensions</w:t>
        </w:r>
      </w:hyperlink>
      <w:r w:rsidR="00C35B67">
        <w:t xml:space="preserve"> </w:t>
      </w:r>
    </w:p>
    <w:p w:rsidR="00AF5FA7" w:rsidRDefault="00AF5FA7" w:rsidP="007C501D"/>
    <w:p w:rsidR="00513AE0" w:rsidRDefault="00C10DA0" w:rsidP="007C501D">
      <w:r>
        <w:t>Requests for an extension, see information on “</w:t>
      </w:r>
      <w:r w:rsidRPr="00CE1D84">
        <w:rPr>
          <w:b/>
        </w:rPr>
        <w:t>How to apply</w:t>
      </w:r>
      <w:r>
        <w:t>” in the above link</w:t>
      </w:r>
      <w:r w:rsidR="00FA1234">
        <w:t>.  D</w:t>
      </w:r>
      <w:r w:rsidR="008B64E4">
        <w:t>o not email me for an extension;</w:t>
      </w:r>
      <w:r w:rsidR="00B60C81">
        <w:t xml:space="preserve"> I am unable to grant an extension.</w:t>
      </w:r>
    </w:p>
    <w:p w:rsidR="00B21660" w:rsidRDefault="00B21660" w:rsidP="007C501D"/>
    <w:p w:rsidR="00B21660" w:rsidRDefault="00B21660" w:rsidP="007C501D"/>
    <w:p w:rsidR="00B21660" w:rsidRDefault="00B21660" w:rsidP="007C501D">
      <w:r>
        <w:t>Mike Roggenkamp.</w:t>
      </w:r>
    </w:p>
    <w:p w:rsidR="00CE1D84" w:rsidRDefault="00CE1D84" w:rsidP="007C501D"/>
    <w:p w:rsidR="00CE1D84" w:rsidRDefault="00BF51C8" w:rsidP="007C501D">
      <w:r>
        <w:rPr>
          <w:noProof/>
        </w:rPr>
        <w:lastRenderedPageBreak/>
        <w:pict>
          <v:shape id="_x0000_s1029" type="#_x0000_t202" style="position:absolute;margin-left:289.15pt;margin-top:246.85pt;width:150.95pt;height:46.2pt;z-index:251658752">
            <v:textbox>
              <w:txbxContent>
                <w:p w:rsidR="00CE1D84" w:rsidRDefault="00CE1D84">
                  <w:r>
                    <w:t xml:space="preserve">Short cut to actual cs file </w:t>
                  </w:r>
                  <w:r w:rsidR="006F1BF6">
                    <w:t>indicated by coloured square</w:t>
                  </w:r>
                </w:p>
              </w:txbxContent>
            </v:textbox>
          </v:shape>
        </w:pict>
      </w:r>
      <w:r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98.85pt;margin-top:186.05pt;width:5.6pt;height:60.8pt;flip:x y;z-index:251660800" o:connectortype="straight" strokecolor="red">
            <v:stroke endarrow="block"/>
          </v:shape>
        </w:pict>
      </w:r>
      <w:r>
        <w:rPr>
          <w:noProof/>
        </w:rPr>
        <w:pict>
          <v:shape id="Picture 1" o:spid="_x0000_i1026" type="#_x0000_t75" style="width:468.35pt;height:717.9pt;visibility:visible;mso-wrap-style:square">
            <v:imagedata r:id="rId13" o:title=""/>
          </v:shape>
        </w:pict>
      </w:r>
    </w:p>
    <w:sectPr w:rsidR="00CE1D84" w:rsidSect="00EF1539">
      <w:footerReference w:type="default" r:id="rId14"/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CA6" w:rsidRDefault="00335CA6">
      <w:r>
        <w:separator/>
      </w:r>
    </w:p>
  </w:endnote>
  <w:endnote w:type="continuationSeparator" w:id="0">
    <w:p w:rsidR="00335CA6" w:rsidRDefault="0033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975" w:rsidRPr="007C501D" w:rsidRDefault="00CA2A66" w:rsidP="007C501D">
    <w:pPr>
      <w:pStyle w:val="Footer"/>
      <w:framePr w:wrap="around" w:vAnchor="text" w:hAnchor="margin" w:xAlign="right" w:y="1"/>
      <w:rPr>
        <w:rStyle w:val="PageNumber"/>
      </w:rPr>
    </w:pPr>
    <w:r w:rsidRPr="007C501D">
      <w:rPr>
        <w:rStyle w:val="PageNumber"/>
      </w:rPr>
      <w:fldChar w:fldCharType="begin"/>
    </w:r>
    <w:r w:rsidR="004E6975" w:rsidRPr="007C501D">
      <w:rPr>
        <w:rStyle w:val="PageNumber"/>
      </w:rPr>
      <w:instrText xml:space="preserve">PAGE  </w:instrText>
    </w:r>
    <w:r w:rsidRPr="007C501D">
      <w:rPr>
        <w:rStyle w:val="PageNumber"/>
      </w:rPr>
      <w:fldChar w:fldCharType="separate"/>
    </w:r>
    <w:r w:rsidR="00BF51C8">
      <w:rPr>
        <w:rStyle w:val="PageNumber"/>
        <w:noProof/>
      </w:rPr>
      <w:t>1</w:t>
    </w:r>
    <w:r w:rsidRPr="007C501D">
      <w:rPr>
        <w:rStyle w:val="PageNumber"/>
      </w:rPr>
      <w:fldChar w:fldCharType="end"/>
    </w:r>
  </w:p>
  <w:p w:rsidR="004E6975" w:rsidRPr="007C501D" w:rsidRDefault="00BF51C8" w:rsidP="007C501D">
    <w:pPr>
      <w:pStyle w:val="Footer"/>
      <w:tabs>
        <w:tab w:val="right" w:pos="9540"/>
      </w:tabs>
      <w:ind w:right="360"/>
      <w:rPr>
        <w:sz w:val="18"/>
      </w:rPr>
    </w:pPr>
    <w:r>
      <w:rPr>
        <w:noProof/>
        <w:sz w:val="18"/>
      </w:rPr>
      <w:pict>
        <v:line id="_x0000_s2049" style="position:absolute;z-index:251657728" from="-9pt,-6.35pt" to="486pt,-6.35pt"/>
      </w:pict>
    </w:r>
    <w:r w:rsidR="00646D5F">
      <w:rPr>
        <w:noProof/>
        <w:sz w:val="18"/>
      </w:rPr>
      <w:t xml:space="preserve">First </w:t>
    </w:r>
    <w:r w:rsidR="00FF1415">
      <w:rPr>
        <w:noProof/>
        <w:sz w:val="18"/>
      </w:rPr>
      <w:t>Assignment</w:t>
    </w:r>
    <w:r w:rsidR="00646D5F">
      <w:rPr>
        <w:sz w:val="18"/>
      </w:rPr>
      <w:t xml:space="preserve"> – CAB201</w:t>
    </w:r>
    <w:r w:rsidR="0005485D">
      <w:rPr>
        <w:sz w:val="18"/>
      </w:rPr>
      <w:t xml:space="preserve"> 2017/1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CA6" w:rsidRDefault="00335CA6">
      <w:r>
        <w:separator/>
      </w:r>
    </w:p>
  </w:footnote>
  <w:footnote w:type="continuationSeparator" w:id="0">
    <w:p w:rsidR="00335CA6" w:rsidRDefault="00335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752E"/>
    <w:multiLevelType w:val="hybridMultilevel"/>
    <w:tmpl w:val="50D0C6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63A15"/>
    <w:multiLevelType w:val="hybridMultilevel"/>
    <w:tmpl w:val="4710B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3171A"/>
    <w:multiLevelType w:val="hybridMultilevel"/>
    <w:tmpl w:val="EE5CD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>
      <o:colormenu v:ext="edit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501D"/>
    <w:rsid w:val="000015AD"/>
    <w:rsid w:val="00004DFD"/>
    <w:rsid w:val="000178DB"/>
    <w:rsid w:val="00031ABD"/>
    <w:rsid w:val="000345E4"/>
    <w:rsid w:val="00050F49"/>
    <w:rsid w:val="0005485D"/>
    <w:rsid w:val="00056A88"/>
    <w:rsid w:val="00057D40"/>
    <w:rsid w:val="00064595"/>
    <w:rsid w:val="00084A13"/>
    <w:rsid w:val="00096036"/>
    <w:rsid w:val="000A1B93"/>
    <w:rsid w:val="000A77F9"/>
    <w:rsid w:val="000D06D8"/>
    <w:rsid w:val="000D6385"/>
    <w:rsid w:val="000E51EE"/>
    <w:rsid w:val="000E658C"/>
    <w:rsid w:val="000F2EB5"/>
    <w:rsid w:val="001113D4"/>
    <w:rsid w:val="0011152F"/>
    <w:rsid w:val="001515B3"/>
    <w:rsid w:val="0017655B"/>
    <w:rsid w:val="001870A6"/>
    <w:rsid w:val="001927B9"/>
    <w:rsid w:val="001D4171"/>
    <w:rsid w:val="001E5ACC"/>
    <w:rsid w:val="001F2F5A"/>
    <w:rsid w:val="001F6EA9"/>
    <w:rsid w:val="00205FEE"/>
    <w:rsid w:val="002136C6"/>
    <w:rsid w:val="00217B39"/>
    <w:rsid w:val="00222DB0"/>
    <w:rsid w:val="00223463"/>
    <w:rsid w:val="00224E75"/>
    <w:rsid w:val="00240067"/>
    <w:rsid w:val="00241E8C"/>
    <w:rsid w:val="00253352"/>
    <w:rsid w:val="00272935"/>
    <w:rsid w:val="00275A14"/>
    <w:rsid w:val="00286437"/>
    <w:rsid w:val="0029217E"/>
    <w:rsid w:val="002E279C"/>
    <w:rsid w:val="00306708"/>
    <w:rsid w:val="0031559D"/>
    <w:rsid w:val="0032048B"/>
    <w:rsid w:val="003344E1"/>
    <w:rsid w:val="00335CA6"/>
    <w:rsid w:val="00352CB9"/>
    <w:rsid w:val="00366677"/>
    <w:rsid w:val="003703A0"/>
    <w:rsid w:val="0037209D"/>
    <w:rsid w:val="00380ACF"/>
    <w:rsid w:val="00382326"/>
    <w:rsid w:val="00387F0C"/>
    <w:rsid w:val="003A171B"/>
    <w:rsid w:val="003C4F08"/>
    <w:rsid w:val="003E57BF"/>
    <w:rsid w:val="00413925"/>
    <w:rsid w:val="00436E69"/>
    <w:rsid w:val="00453735"/>
    <w:rsid w:val="00454B4A"/>
    <w:rsid w:val="00455E20"/>
    <w:rsid w:val="004A249F"/>
    <w:rsid w:val="004C38E1"/>
    <w:rsid w:val="004D1D25"/>
    <w:rsid w:val="004E245F"/>
    <w:rsid w:val="004E6975"/>
    <w:rsid w:val="004F1CC8"/>
    <w:rsid w:val="00513AE0"/>
    <w:rsid w:val="00527ED2"/>
    <w:rsid w:val="00536565"/>
    <w:rsid w:val="00546595"/>
    <w:rsid w:val="00564584"/>
    <w:rsid w:val="005763EE"/>
    <w:rsid w:val="00597285"/>
    <w:rsid w:val="005D714A"/>
    <w:rsid w:val="00642F31"/>
    <w:rsid w:val="00646D5F"/>
    <w:rsid w:val="00677F8A"/>
    <w:rsid w:val="0068158B"/>
    <w:rsid w:val="006D0E61"/>
    <w:rsid w:val="006D193D"/>
    <w:rsid w:val="006F015D"/>
    <w:rsid w:val="006F1BF6"/>
    <w:rsid w:val="006F3CF4"/>
    <w:rsid w:val="00724F40"/>
    <w:rsid w:val="00726F12"/>
    <w:rsid w:val="00746531"/>
    <w:rsid w:val="0076294F"/>
    <w:rsid w:val="00772924"/>
    <w:rsid w:val="00775235"/>
    <w:rsid w:val="00793388"/>
    <w:rsid w:val="007C501D"/>
    <w:rsid w:val="007C6C4F"/>
    <w:rsid w:val="008502A9"/>
    <w:rsid w:val="00855B91"/>
    <w:rsid w:val="0086419C"/>
    <w:rsid w:val="00865921"/>
    <w:rsid w:val="00877322"/>
    <w:rsid w:val="008879FE"/>
    <w:rsid w:val="00894AE1"/>
    <w:rsid w:val="008A451A"/>
    <w:rsid w:val="008A4959"/>
    <w:rsid w:val="008A7976"/>
    <w:rsid w:val="008B64E4"/>
    <w:rsid w:val="008C09F0"/>
    <w:rsid w:val="008D13FC"/>
    <w:rsid w:val="008D1AA1"/>
    <w:rsid w:val="008D396C"/>
    <w:rsid w:val="008D78B5"/>
    <w:rsid w:val="008E63CF"/>
    <w:rsid w:val="008E73C2"/>
    <w:rsid w:val="0090596B"/>
    <w:rsid w:val="00915985"/>
    <w:rsid w:val="00917B74"/>
    <w:rsid w:val="009274EF"/>
    <w:rsid w:val="00964557"/>
    <w:rsid w:val="009701DB"/>
    <w:rsid w:val="00997A72"/>
    <w:rsid w:val="009B706D"/>
    <w:rsid w:val="009E7D16"/>
    <w:rsid w:val="009F24DB"/>
    <w:rsid w:val="00A12391"/>
    <w:rsid w:val="00A12B4C"/>
    <w:rsid w:val="00A222F5"/>
    <w:rsid w:val="00A225A8"/>
    <w:rsid w:val="00A24F4D"/>
    <w:rsid w:val="00A27396"/>
    <w:rsid w:val="00A34116"/>
    <w:rsid w:val="00A4666B"/>
    <w:rsid w:val="00A56CA3"/>
    <w:rsid w:val="00A60C20"/>
    <w:rsid w:val="00A8283F"/>
    <w:rsid w:val="00AA4198"/>
    <w:rsid w:val="00AC2F2F"/>
    <w:rsid w:val="00AF5FA7"/>
    <w:rsid w:val="00B15297"/>
    <w:rsid w:val="00B167C9"/>
    <w:rsid w:val="00B21660"/>
    <w:rsid w:val="00B21805"/>
    <w:rsid w:val="00B415FF"/>
    <w:rsid w:val="00B42757"/>
    <w:rsid w:val="00B437E9"/>
    <w:rsid w:val="00B44EF2"/>
    <w:rsid w:val="00B46EE8"/>
    <w:rsid w:val="00B54037"/>
    <w:rsid w:val="00B60C81"/>
    <w:rsid w:val="00B72F27"/>
    <w:rsid w:val="00B73148"/>
    <w:rsid w:val="00B832D2"/>
    <w:rsid w:val="00BA49C5"/>
    <w:rsid w:val="00BB5A38"/>
    <w:rsid w:val="00BC2F9A"/>
    <w:rsid w:val="00BD0DF5"/>
    <w:rsid w:val="00BD1EB6"/>
    <w:rsid w:val="00BE0796"/>
    <w:rsid w:val="00BE3C29"/>
    <w:rsid w:val="00BF2491"/>
    <w:rsid w:val="00BF51C8"/>
    <w:rsid w:val="00C10DA0"/>
    <w:rsid w:val="00C33742"/>
    <w:rsid w:val="00C35B67"/>
    <w:rsid w:val="00C42F60"/>
    <w:rsid w:val="00C63542"/>
    <w:rsid w:val="00C86436"/>
    <w:rsid w:val="00C97546"/>
    <w:rsid w:val="00CA2A66"/>
    <w:rsid w:val="00CB19BF"/>
    <w:rsid w:val="00CC067E"/>
    <w:rsid w:val="00CD2E9C"/>
    <w:rsid w:val="00CE1D84"/>
    <w:rsid w:val="00D04875"/>
    <w:rsid w:val="00D04C91"/>
    <w:rsid w:val="00D12105"/>
    <w:rsid w:val="00D15719"/>
    <w:rsid w:val="00D3008D"/>
    <w:rsid w:val="00D404D6"/>
    <w:rsid w:val="00D50B16"/>
    <w:rsid w:val="00D8011F"/>
    <w:rsid w:val="00D86561"/>
    <w:rsid w:val="00DA7865"/>
    <w:rsid w:val="00DB7AB2"/>
    <w:rsid w:val="00DC4D01"/>
    <w:rsid w:val="00DD74D8"/>
    <w:rsid w:val="00DE4E09"/>
    <w:rsid w:val="00DF54C7"/>
    <w:rsid w:val="00E23D38"/>
    <w:rsid w:val="00E37E05"/>
    <w:rsid w:val="00E44AF6"/>
    <w:rsid w:val="00E47760"/>
    <w:rsid w:val="00E60E3E"/>
    <w:rsid w:val="00E64D74"/>
    <w:rsid w:val="00E70DA5"/>
    <w:rsid w:val="00E809D3"/>
    <w:rsid w:val="00E835FB"/>
    <w:rsid w:val="00E8400B"/>
    <w:rsid w:val="00E96775"/>
    <w:rsid w:val="00EA26B8"/>
    <w:rsid w:val="00EC748A"/>
    <w:rsid w:val="00EF1539"/>
    <w:rsid w:val="00F07354"/>
    <w:rsid w:val="00F66CE9"/>
    <w:rsid w:val="00F77653"/>
    <w:rsid w:val="00F8556A"/>
    <w:rsid w:val="00FA1234"/>
    <w:rsid w:val="00FC1378"/>
    <w:rsid w:val="00FD1EB8"/>
    <w:rsid w:val="00FD6A07"/>
    <w:rsid w:val="00FF1415"/>
    <w:rsid w:val="00F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501D"/>
    <w:pPr>
      <w:spacing w:before="40" w:after="40"/>
    </w:pPr>
    <w:rPr>
      <w:rFonts w:ascii="Arial" w:hAnsi="Arial" w:cs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C501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50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C50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C501D"/>
  </w:style>
  <w:style w:type="character" w:styleId="Hyperlink">
    <w:name w:val="Hyperlink"/>
    <w:rsid w:val="000645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3A0"/>
    <w:pPr>
      <w:ind w:left="720"/>
    </w:pPr>
  </w:style>
  <w:style w:type="paragraph" w:styleId="BalloonText">
    <w:name w:val="Balloon Text"/>
    <w:basedOn w:val="Normal"/>
    <w:link w:val="BalloonTextChar"/>
    <w:rsid w:val="00BE3C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E3C29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C10DA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tudent.qut.edu.au/studying/assessment/late-assignments-and-extensio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tudent.qut.edu.au/studying/learning-with-technology/qut-blackboard/assignments-tipshee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http://www.els.qut.edu.au/blendedlearning/blackboard/students/tipsheets/graphics/bb9_assignment_icon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AB720-ED11-4EA2-959F-4C05B637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7AB407CE.dotm</Template>
  <TotalTime>64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Project Test Plan Details</vt:lpstr>
    </vt:vector>
  </TitlesOfParts>
  <Company>Queensland University of Technology</Company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Project Test Plan Details</dc:title>
  <dc:creator>Tim Dunn</dc:creator>
  <cp:lastModifiedBy>roggenka</cp:lastModifiedBy>
  <cp:revision>16</cp:revision>
  <cp:lastPrinted>2016-08-11T03:27:00Z</cp:lastPrinted>
  <dcterms:created xsi:type="dcterms:W3CDTF">2014-08-01T02:59:00Z</dcterms:created>
  <dcterms:modified xsi:type="dcterms:W3CDTF">2017-03-14T21:21:00Z</dcterms:modified>
</cp:coreProperties>
</file>